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2AEB357" w14:textId="77777777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588F749" wp14:editId="62838176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E60F0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667"/>
        <w:gridCol w:w="507"/>
        <w:gridCol w:w="576"/>
        <w:gridCol w:w="457"/>
        <w:gridCol w:w="3481"/>
      </w:tblGrid>
      <w:tr w:rsidR="00E95D08" w:rsidRPr="00162614" w14:paraId="41142667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6322F695" w14:textId="77777777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4F5A9422" w14:textId="46BF1EA5" w:rsidR="00E95D08" w:rsidRPr="00386DD3" w:rsidRDefault="00E07B80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SABYASACHI</w:t>
            </w:r>
          </w:p>
          <w:p w14:paraId="60F1CCAB" w14:textId="2AA1A182" w:rsidR="00E95D08" w:rsidRPr="00162614" w:rsidRDefault="00E07B80" w:rsidP="00DE524F">
            <w:pPr>
              <w:pStyle w:val="Subtitle"/>
            </w:pPr>
            <w:r>
              <w:t>ROY</w:t>
            </w:r>
          </w:p>
        </w:tc>
        <w:tc>
          <w:tcPr>
            <w:tcW w:w="624" w:type="dxa"/>
          </w:tcPr>
          <w:p w14:paraId="3745A0AD" w14:textId="77777777" w:rsidR="00E95D08" w:rsidRPr="00162614" w:rsidRDefault="00E95D08" w:rsidP="00DE524F"/>
        </w:tc>
        <w:tc>
          <w:tcPr>
            <w:tcW w:w="713" w:type="dxa"/>
          </w:tcPr>
          <w:p w14:paraId="0531DD8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650D0F63" w14:textId="4F0BA603" w:rsidR="00E95D08" w:rsidRPr="00162614" w:rsidRDefault="00E07B80" w:rsidP="00E95D08">
            <w:pPr>
              <w:pStyle w:val="Heading3"/>
            </w:pPr>
            <w:r>
              <w:t>Data Analyst</w:t>
            </w:r>
          </w:p>
        </w:tc>
      </w:tr>
      <w:tr w:rsidR="00E95D08" w:rsidRPr="00162614" w14:paraId="6FC00139" w14:textId="77777777" w:rsidTr="00E95D08">
        <w:trPr>
          <w:trHeight w:val="558"/>
        </w:trPr>
        <w:tc>
          <w:tcPr>
            <w:tcW w:w="4753" w:type="dxa"/>
            <w:vMerge/>
          </w:tcPr>
          <w:p w14:paraId="3D12044D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773BD15D" w14:textId="77777777" w:rsidR="00E95D08" w:rsidRPr="00162614" w:rsidRDefault="00E95D08" w:rsidP="00DE524F"/>
        </w:tc>
        <w:tc>
          <w:tcPr>
            <w:tcW w:w="713" w:type="dxa"/>
          </w:tcPr>
          <w:p w14:paraId="4CDBE35B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2AADFC97" w14:textId="2F358E2D" w:rsidR="00E95D08" w:rsidRPr="00162614" w:rsidRDefault="00E07B80" w:rsidP="00E95D08">
            <w:pPr>
              <w:pStyle w:val="Heading4"/>
            </w:pPr>
            <w:r>
              <w:t>Data Science Engineer</w:t>
            </w:r>
          </w:p>
        </w:tc>
      </w:tr>
      <w:tr w:rsidR="00E95D08" w:rsidRPr="00162614" w14:paraId="742C1BE6" w14:textId="77777777" w:rsidTr="00E95D08">
        <w:trPr>
          <w:trHeight w:val="1191"/>
        </w:trPr>
        <w:tc>
          <w:tcPr>
            <w:tcW w:w="4753" w:type="dxa"/>
            <w:vMerge/>
          </w:tcPr>
          <w:p w14:paraId="33FBD5C7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5F4506B0" w14:textId="77777777" w:rsidR="00E95D08" w:rsidRDefault="00E95D08" w:rsidP="00DE524F"/>
        </w:tc>
        <w:tc>
          <w:tcPr>
            <w:tcW w:w="713" w:type="dxa"/>
          </w:tcPr>
          <w:p w14:paraId="761E6E24" w14:textId="77777777" w:rsidR="00E95D08" w:rsidRDefault="00E95D08" w:rsidP="00DE524F"/>
        </w:tc>
        <w:tc>
          <w:tcPr>
            <w:tcW w:w="3598" w:type="dxa"/>
            <w:gridSpan w:val="2"/>
          </w:tcPr>
          <w:p w14:paraId="087463F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DB788B2AC11B4761B929E8F21B76A1BA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A2E273F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5B373B97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04D4D5C718084C1AA2A557FA86EE9521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0F60591" w14:textId="77777777" w:rsidR="00E95D08" w:rsidRDefault="00E95D08" w:rsidP="00E95D08"/>
        </w:tc>
        <w:tc>
          <w:tcPr>
            <w:tcW w:w="713" w:type="dxa"/>
            <w:vAlign w:val="center"/>
          </w:tcPr>
          <w:p w14:paraId="2940733A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2891531C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87933D1EC35428CA0EC85CB3DC77712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7C9D9B5C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07A48012" w14:textId="77777777" w:rsidR="00E95D08" w:rsidRPr="000F3FE2" w:rsidRDefault="00000000" w:rsidP="00E95D08">
            <w:sdt>
              <w:sdtPr>
                <w:id w:val="998541246"/>
                <w:placeholder>
                  <w:docPart w:val="324EDEFD8E95423B9C76D22DA4C53C84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4CD1E065" w14:textId="77777777" w:rsidR="00E95D08" w:rsidRDefault="00E95D08" w:rsidP="00DE524F"/>
        </w:tc>
        <w:tc>
          <w:tcPr>
            <w:tcW w:w="713" w:type="dxa"/>
            <w:vMerge w:val="restart"/>
          </w:tcPr>
          <w:p w14:paraId="2A9A62D3" w14:textId="77777777" w:rsidR="00E95D08" w:rsidRDefault="00E95D08" w:rsidP="00DE524F"/>
        </w:tc>
        <w:tc>
          <w:tcPr>
            <w:tcW w:w="477" w:type="dxa"/>
            <w:vAlign w:val="center"/>
          </w:tcPr>
          <w:p w14:paraId="7FCE1436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6A0A72D1" wp14:editId="2DE3ABCC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1FEA5A79" w14:textId="2E780BB2" w:rsidR="00E95D08" w:rsidRPr="008D4A99" w:rsidRDefault="00E07B80" w:rsidP="00E95D08">
            <w:pPr>
              <w:pStyle w:val="Contact1"/>
            </w:pPr>
            <w:r>
              <w:t>+91 8637599828</w:t>
            </w:r>
          </w:p>
        </w:tc>
      </w:tr>
      <w:tr w:rsidR="00E95D08" w:rsidRPr="00162614" w14:paraId="097A1B2D" w14:textId="77777777" w:rsidTr="00E95D08">
        <w:trPr>
          <w:trHeight w:val="637"/>
        </w:trPr>
        <w:tc>
          <w:tcPr>
            <w:tcW w:w="4753" w:type="dxa"/>
            <w:vMerge/>
          </w:tcPr>
          <w:p w14:paraId="455E1C98" w14:textId="77777777" w:rsidR="00E95D08" w:rsidRPr="000F3FE2" w:rsidRDefault="00E95D08" w:rsidP="00DE524F"/>
        </w:tc>
        <w:tc>
          <w:tcPr>
            <w:tcW w:w="624" w:type="dxa"/>
            <w:vMerge/>
          </w:tcPr>
          <w:p w14:paraId="467BDCF1" w14:textId="77777777" w:rsidR="00E95D08" w:rsidRDefault="00E95D08" w:rsidP="00DE524F"/>
        </w:tc>
        <w:tc>
          <w:tcPr>
            <w:tcW w:w="713" w:type="dxa"/>
            <w:vMerge/>
          </w:tcPr>
          <w:p w14:paraId="18D7EEB5" w14:textId="77777777" w:rsidR="00E95D08" w:rsidRDefault="00E95D08" w:rsidP="00DE524F"/>
        </w:tc>
        <w:tc>
          <w:tcPr>
            <w:tcW w:w="477" w:type="dxa"/>
            <w:vAlign w:val="center"/>
          </w:tcPr>
          <w:p w14:paraId="2EED5179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2426BDB" wp14:editId="1930739F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15B5FE1" w14:textId="00FBDC23" w:rsidR="00E95D08" w:rsidRPr="008D4A99" w:rsidRDefault="00E07B80" w:rsidP="00E95D08">
            <w:pPr>
              <w:pStyle w:val="Contact1"/>
            </w:pPr>
            <w:proofErr w:type="spellStart"/>
            <w:r>
              <w:t>Sabya_roy</w:t>
            </w:r>
            <w:proofErr w:type="spellEnd"/>
          </w:p>
        </w:tc>
      </w:tr>
      <w:tr w:rsidR="00E95D08" w:rsidRPr="00162614" w14:paraId="3980383D" w14:textId="77777777" w:rsidTr="00E95D08">
        <w:trPr>
          <w:trHeight w:val="637"/>
        </w:trPr>
        <w:tc>
          <w:tcPr>
            <w:tcW w:w="4753" w:type="dxa"/>
            <w:vMerge/>
          </w:tcPr>
          <w:p w14:paraId="2C71380F" w14:textId="77777777" w:rsidR="00E95D08" w:rsidRPr="000F3FE2" w:rsidRDefault="00E95D08" w:rsidP="00DE524F"/>
        </w:tc>
        <w:tc>
          <w:tcPr>
            <w:tcW w:w="624" w:type="dxa"/>
            <w:vMerge/>
          </w:tcPr>
          <w:p w14:paraId="0E805F75" w14:textId="77777777" w:rsidR="00E95D08" w:rsidRDefault="00E95D08" w:rsidP="00DE524F"/>
        </w:tc>
        <w:tc>
          <w:tcPr>
            <w:tcW w:w="713" w:type="dxa"/>
            <w:vMerge/>
          </w:tcPr>
          <w:p w14:paraId="6DDAD455" w14:textId="77777777" w:rsidR="00E95D08" w:rsidRDefault="00E95D08" w:rsidP="00DE524F"/>
        </w:tc>
        <w:tc>
          <w:tcPr>
            <w:tcW w:w="477" w:type="dxa"/>
            <w:vAlign w:val="center"/>
          </w:tcPr>
          <w:p w14:paraId="7F10AFFE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72D0640A" wp14:editId="3F9AC633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E3CB1DD" w14:textId="470577BA" w:rsidR="00E95D08" w:rsidRPr="008D4A99" w:rsidRDefault="00E07B80" w:rsidP="00E95D08">
            <w:pPr>
              <w:pStyle w:val="Contact2"/>
            </w:pPr>
            <w:r>
              <w:t>Sabyaroy2021@gmail.com</w:t>
            </w:r>
          </w:p>
        </w:tc>
      </w:tr>
      <w:tr w:rsidR="00E95D08" w:rsidRPr="00162614" w14:paraId="39358DC0" w14:textId="77777777" w:rsidTr="00E95D08">
        <w:trPr>
          <w:trHeight w:val="637"/>
        </w:trPr>
        <w:tc>
          <w:tcPr>
            <w:tcW w:w="4753" w:type="dxa"/>
            <w:vMerge/>
          </w:tcPr>
          <w:p w14:paraId="06FA448B" w14:textId="77777777" w:rsidR="00E95D08" w:rsidRPr="000F3FE2" w:rsidRDefault="00E95D08" w:rsidP="00DE524F"/>
        </w:tc>
        <w:tc>
          <w:tcPr>
            <w:tcW w:w="624" w:type="dxa"/>
            <w:vMerge/>
          </w:tcPr>
          <w:p w14:paraId="4A244DCE" w14:textId="77777777" w:rsidR="00E95D08" w:rsidRDefault="00E95D08" w:rsidP="00DE524F"/>
        </w:tc>
        <w:tc>
          <w:tcPr>
            <w:tcW w:w="713" w:type="dxa"/>
            <w:vMerge/>
          </w:tcPr>
          <w:p w14:paraId="6DC9B259" w14:textId="77777777" w:rsidR="00E95D08" w:rsidRDefault="00E95D08" w:rsidP="00DE524F"/>
        </w:tc>
        <w:tc>
          <w:tcPr>
            <w:tcW w:w="477" w:type="dxa"/>
            <w:vAlign w:val="center"/>
          </w:tcPr>
          <w:p w14:paraId="6DCBEA5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FB26207" wp14:editId="696775AA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42EA7FCC" w14:textId="1731B977" w:rsidR="00E95D08" w:rsidRPr="008D4A99" w:rsidRDefault="00E07B80" w:rsidP="00E95D08">
            <w:pPr>
              <w:pStyle w:val="Contact2"/>
            </w:pPr>
            <w:r>
              <w:t>Sabya-software.com</w:t>
            </w:r>
          </w:p>
        </w:tc>
      </w:tr>
      <w:tr w:rsidR="00E95D08" w14:paraId="7EB191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568BD404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372552997E348ED9B69E4342BDD8E4C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4D51926A" w14:textId="77777777" w:rsidR="00E95D08" w:rsidRDefault="00E95D08" w:rsidP="00E95D08"/>
        </w:tc>
        <w:tc>
          <w:tcPr>
            <w:tcW w:w="713" w:type="dxa"/>
            <w:vAlign w:val="center"/>
          </w:tcPr>
          <w:p w14:paraId="4D6ADB1A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1764522F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EEAE6225D0534B2ABE11B32A01E0119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5B726F00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7D266B80" w14:textId="77777777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76E2505DAA234D3BBE51CC017441332C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45F715A5" w14:textId="77777777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B602D94DE08F40489FE91E53B16BA8D7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-present</w:t>
                </w:r>
              </w:sdtContent>
            </w:sdt>
          </w:p>
          <w:p w14:paraId="3306366E" w14:textId="77777777" w:rsidR="00E95D08" w:rsidRPr="00162614" w:rsidRDefault="00000000" w:rsidP="00E95D08">
            <w:sdt>
              <w:sdtPr>
                <w:id w:val="468020753"/>
                <w:placeholder>
                  <w:docPart w:val="D1CA0486CA5444CD9D7DB60CC74C1B43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1062EB7C" w14:textId="77777777" w:rsidR="00E95D08" w:rsidRDefault="00E95D08" w:rsidP="00DE524F"/>
        </w:tc>
        <w:tc>
          <w:tcPr>
            <w:tcW w:w="713" w:type="dxa"/>
          </w:tcPr>
          <w:p w14:paraId="3DF0BF80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57EF67F7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C32CB9761C05475EB188C3F1E9EC097C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1674601A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C62CF89663944B8F8334906F6DF35BCD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0997721B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99F2BCB07F5F42F1AB2B8A31F671038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1201332E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6566FB9CA20345A997F3798B458BA854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5315161F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2E3CDB0C853B4D3C99AB6B3D01BA4D04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AFE75C1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FA0AA445EE304C6683D512266565DE5B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3EF86CCB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D14F26CAE44044D5B9CBCBC9002A3F2F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4A285386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019493C" w14:textId="77777777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A008CF6CCF4A4F2E80053C18FEB34970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751B74C3" w14:textId="77777777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CDB4ACB100E5414AA93688CED807CF50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395B413F" w14:textId="77777777" w:rsidR="00E95D08" w:rsidRPr="00BB3142" w:rsidRDefault="00000000" w:rsidP="00E95D08">
            <w:sdt>
              <w:sdtPr>
                <w:id w:val="-104650069"/>
                <w:placeholder>
                  <w:docPart w:val="BB14B92F00884A9F9B0DA4746D1E30A2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7CE2D0A5" w14:textId="77777777" w:rsidR="00E95D08" w:rsidRDefault="00E95D08" w:rsidP="00DE524F"/>
        </w:tc>
        <w:tc>
          <w:tcPr>
            <w:tcW w:w="713" w:type="dxa"/>
            <w:vMerge w:val="restart"/>
          </w:tcPr>
          <w:p w14:paraId="246B4414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421F69BD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285276FB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081909AF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395356C" w14:textId="77777777" w:rsidR="00E95D08" w:rsidRDefault="00E95D08" w:rsidP="00DE524F"/>
        </w:tc>
        <w:tc>
          <w:tcPr>
            <w:tcW w:w="713" w:type="dxa"/>
            <w:vMerge/>
          </w:tcPr>
          <w:p w14:paraId="4E2F4893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07000F2A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52230AEA066C4A10A9C2FFEAEBA37F5D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362511D5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EAB41EA" w14:textId="77777777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0AD1612EB8AE49C4AA4EACB180CE15DD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0B0C99D5" w14:textId="77777777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FDBD208663384358905B2C96990BCEE6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7D76428A" w14:textId="77777777" w:rsidR="00E95D08" w:rsidRPr="00713B95" w:rsidRDefault="00000000" w:rsidP="00E95D08">
            <w:sdt>
              <w:sdtPr>
                <w:id w:val="-1543125065"/>
                <w:placeholder>
                  <w:docPart w:val="FBCCADF0F9E2422B9769A7E411618D5A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3CE390E2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013A058C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29F37E5D" w14:textId="77777777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3CC79EBCCE9B4A84AD7F4B878E68E745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7D437998" w14:textId="77777777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188410723DF9475E9940795497ADBBBE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209CB053" w14:textId="77777777" w:rsidR="00E95D08" w:rsidRPr="008A65BA" w:rsidRDefault="00000000" w:rsidP="00E95D08">
            <w:sdt>
              <w:sdtPr>
                <w:id w:val="-1194616297"/>
                <w:placeholder>
                  <w:docPart w:val="62745AB89FB647EF992A025DD6A1970C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4C170233" w14:textId="77777777" w:rsidTr="00E95D08">
        <w:trPr>
          <w:trHeight w:val="1417"/>
        </w:trPr>
        <w:tc>
          <w:tcPr>
            <w:tcW w:w="4753" w:type="dxa"/>
            <w:vMerge/>
          </w:tcPr>
          <w:p w14:paraId="4729DC44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2BF3E5E9" w14:textId="77777777" w:rsidR="00E95D08" w:rsidRDefault="00E95D08" w:rsidP="00DE524F"/>
        </w:tc>
        <w:tc>
          <w:tcPr>
            <w:tcW w:w="713" w:type="dxa"/>
            <w:vMerge/>
          </w:tcPr>
          <w:p w14:paraId="46C7E0E1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D0AEB48" w14:textId="77777777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7F57AA91C8B64105B433EF8B81E40128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26F1174D" w14:textId="77777777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4A6D9C085D2844908C3CDB50CFCB0C52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0A17BF6A" w14:textId="77777777" w:rsidR="00E95D08" w:rsidRPr="00162614" w:rsidRDefault="00000000" w:rsidP="00E95D08">
            <w:sdt>
              <w:sdtPr>
                <w:id w:val="2037305707"/>
                <w:placeholder>
                  <w:docPart w:val="5EEA1DFF92DA48BC841BD6303252A40F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29BC3D50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A2ED5" w14:textId="77777777" w:rsidR="00BD0E51" w:rsidRDefault="00BD0E51" w:rsidP="00BA3E51">
      <w:pPr>
        <w:spacing w:line="240" w:lineRule="auto"/>
      </w:pPr>
      <w:r>
        <w:separator/>
      </w:r>
    </w:p>
  </w:endnote>
  <w:endnote w:type="continuationSeparator" w:id="0">
    <w:p w14:paraId="762D18BE" w14:textId="77777777" w:rsidR="00BD0E51" w:rsidRDefault="00BD0E5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95151" w14:textId="77777777" w:rsidR="00BD0E51" w:rsidRDefault="00BD0E51" w:rsidP="00BA3E51">
      <w:pPr>
        <w:spacing w:line="240" w:lineRule="auto"/>
      </w:pPr>
      <w:r>
        <w:separator/>
      </w:r>
    </w:p>
  </w:footnote>
  <w:footnote w:type="continuationSeparator" w:id="0">
    <w:p w14:paraId="6DFF792E" w14:textId="77777777" w:rsidR="00BD0E51" w:rsidRDefault="00BD0E5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80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4816"/>
    <w:rsid w:val="003976A8"/>
    <w:rsid w:val="003B3A48"/>
    <w:rsid w:val="003C5242"/>
    <w:rsid w:val="003E7783"/>
    <w:rsid w:val="0041420A"/>
    <w:rsid w:val="00442A0E"/>
    <w:rsid w:val="00443C70"/>
    <w:rsid w:val="0045059C"/>
    <w:rsid w:val="004B419A"/>
    <w:rsid w:val="004D74C1"/>
    <w:rsid w:val="004E6AB2"/>
    <w:rsid w:val="00511DA9"/>
    <w:rsid w:val="00535F87"/>
    <w:rsid w:val="00564622"/>
    <w:rsid w:val="005765A2"/>
    <w:rsid w:val="005B3227"/>
    <w:rsid w:val="005E0657"/>
    <w:rsid w:val="005F4D16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55181"/>
    <w:rsid w:val="008643BF"/>
    <w:rsid w:val="00873F12"/>
    <w:rsid w:val="00893796"/>
    <w:rsid w:val="008A009C"/>
    <w:rsid w:val="008A65BA"/>
    <w:rsid w:val="008B1112"/>
    <w:rsid w:val="008D4A99"/>
    <w:rsid w:val="008E4EF1"/>
    <w:rsid w:val="00905659"/>
    <w:rsid w:val="00914419"/>
    <w:rsid w:val="00935402"/>
    <w:rsid w:val="00962E61"/>
    <w:rsid w:val="00964CD8"/>
    <w:rsid w:val="00976E5A"/>
    <w:rsid w:val="00983E40"/>
    <w:rsid w:val="00986331"/>
    <w:rsid w:val="009C7105"/>
    <w:rsid w:val="009D1934"/>
    <w:rsid w:val="009E3575"/>
    <w:rsid w:val="00A01164"/>
    <w:rsid w:val="00A31B03"/>
    <w:rsid w:val="00AB7FE5"/>
    <w:rsid w:val="00AC1E5A"/>
    <w:rsid w:val="00AC383F"/>
    <w:rsid w:val="00B0314F"/>
    <w:rsid w:val="00B87E22"/>
    <w:rsid w:val="00BA2D2C"/>
    <w:rsid w:val="00BA3E51"/>
    <w:rsid w:val="00BB3142"/>
    <w:rsid w:val="00BD0E51"/>
    <w:rsid w:val="00C155FC"/>
    <w:rsid w:val="00C348EF"/>
    <w:rsid w:val="00C45D7E"/>
    <w:rsid w:val="00C66715"/>
    <w:rsid w:val="00C73E98"/>
    <w:rsid w:val="00CB1D3C"/>
    <w:rsid w:val="00D666BB"/>
    <w:rsid w:val="00D8505D"/>
    <w:rsid w:val="00E04462"/>
    <w:rsid w:val="00E07B80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8E656"/>
  <w15:chartTrackingRefBased/>
  <w15:docId w15:val="{B322DDE3-1D5C-46F0-B9B9-C01F19EA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yasachi%20Roy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788B2AC11B4761B929E8F21B76A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7BD32-27B3-4E68-A771-85905432865A}"/>
      </w:docPartPr>
      <w:docPartBody>
        <w:p w:rsidR="00000000" w:rsidRDefault="00000000">
          <w:pPr>
            <w:pStyle w:val="DB788B2AC11B4761B929E8F21B76A1BA"/>
          </w:pPr>
          <w:r w:rsidRPr="00386DD3">
            <w:t>Developer</w:t>
          </w:r>
        </w:p>
      </w:docPartBody>
    </w:docPart>
    <w:docPart>
      <w:docPartPr>
        <w:name w:val="04D4D5C718084C1AA2A557FA86EE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542F6-A667-4215-849F-17A7B01DB43A}"/>
      </w:docPartPr>
      <w:docPartBody>
        <w:p w:rsidR="00000000" w:rsidRDefault="00000000">
          <w:pPr>
            <w:pStyle w:val="04D4D5C718084C1AA2A557FA86EE9521"/>
          </w:pPr>
          <w:r w:rsidRPr="00C45D7E">
            <w:t>PROFILE</w:t>
          </w:r>
        </w:p>
      </w:docPartBody>
    </w:docPart>
    <w:docPart>
      <w:docPartPr>
        <w:name w:val="A87933D1EC35428CA0EC85CB3DC7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46F85-EA72-4266-AB45-E24BD8B3AB32}"/>
      </w:docPartPr>
      <w:docPartBody>
        <w:p w:rsidR="00000000" w:rsidRDefault="00000000">
          <w:pPr>
            <w:pStyle w:val="A87933D1EC35428CA0EC85CB3DC77712"/>
          </w:pPr>
          <w:r w:rsidRPr="00162614">
            <w:t>CONTACT</w:t>
          </w:r>
        </w:p>
      </w:docPartBody>
    </w:docPart>
    <w:docPart>
      <w:docPartPr>
        <w:name w:val="324EDEFD8E95423B9C76D22DA4C5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6B322-7B91-451A-A3BD-B98A1062FE8B}"/>
      </w:docPartPr>
      <w:docPartBody>
        <w:p w:rsidR="00000000" w:rsidRDefault="00000000">
          <w:pPr>
            <w:pStyle w:val="324EDEFD8E95423B9C76D22DA4C53C84"/>
          </w:pPr>
          <w:r>
            <w:t xml:space="preserve">Enthusiastic and creative graphic designer with a passion for translating ideas into </w:t>
          </w:r>
          <w:r>
            <w:t>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D372552997E348ED9B69E4342BDD8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A6B7-0540-4AE2-9AD0-7DC9F1981F83}"/>
      </w:docPartPr>
      <w:docPartBody>
        <w:p w:rsidR="00000000" w:rsidRDefault="00000000">
          <w:pPr>
            <w:pStyle w:val="D372552997E348ED9B69E4342BDD8E4C"/>
          </w:pPr>
          <w:r>
            <w:t>EXPERIENCE</w:t>
          </w:r>
        </w:p>
      </w:docPartBody>
    </w:docPart>
    <w:docPart>
      <w:docPartPr>
        <w:name w:val="EEAE6225D0534B2ABE11B32A01E0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D9CB1-3742-4953-A39D-C91AE42F3371}"/>
      </w:docPartPr>
      <w:docPartBody>
        <w:p w:rsidR="00000000" w:rsidRDefault="00000000">
          <w:pPr>
            <w:pStyle w:val="EEAE6225D0534B2ABE11B32A01E01194"/>
          </w:pPr>
          <w:r w:rsidRPr="00162614">
            <w:t>SKILLS</w:t>
          </w:r>
        </w:p>
      </w:docPartBody>
    </w:docPart>
    <w:docPart>
      <w:docPartPr>
        <w:name w:val="76E2505DAA234D3BBE51CC017441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3AC21-CC00-4E39-9631-7DC2F0C9C54F}"/>
      </w:docPartPr>
      <w:docPartBody>
        <w:p w:rsidR="00000000" w:rsidRDefault="00000000">
          <w:pPr>
            <w:pStyle w:val="76E2505DAA234D3BBE51CC017441332C"/>
          </w:pPr>
          <w:r>
            <w:t>Adatum Corporation</w:t>
          </w:r>
        </w:p>
      </w:docPartBody>
    </w:docPart>
    <w:docPart>
      <w:docPartPr>
        <w:name w:val="B602D94DE08F40489FE91E53B16BA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C26C-6D52-4708-BB2D-4184D2E14AF4}"/>
      </w:docPartPr>
      <w:docPartBody>
        <w:p w:rsidR="00000000" w:rsidRDefault="00000000">
          <w:pPr>
            <w:pStyle w:val="B602D94DE08F40489FE91E53B16BA8D7"/>
          </w:pPr>
          <w:r>
            <w:t>20xx-present</w:t>
          </w:r>
        </w:p>
      </w:docPartBody>
    </w:docPart>
    <w:docPart>
      <w:docPartPr>
        <w:name w:val="D1CA0486CA5444CD9D7DB60CC74C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D407-C12E-4715-8D80-996CE4E5B007}"/>
      </w:docPartPr>
      <w:docPartBody>
        <w:p w:rsidR="00000000" w:rsidRDefault="00000000">
          <w:pPr>
            <w:pStyle w:val="D1CA0486CA5444CD9D7DB60CC74C1B43"/>
          </w:pPr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C32CB9761C05475EB188C3F1E9EC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13CC7-C67A-4B46-BC97-4A5537BEC230}"/>
      </w:docPartPr>
      <w:docPartBody>
        <w:p w:rsidR="00000000" w:rsidRDefault="00000000">
          <w:pPr>
            <w:pStyle w:val="C32CB9761C05475EB188C3F1E9EC097C"/>
          </w:pPr>
          <w:r>
            <w:t>Design software</w:t>
          </w:r>
        </w:p>
      </w:docPartBody>
    </w:docPart>
    <w:docPart>
      <w:docPartPr>
        <w:name w:val="C62CF89663944B8F8334906F6DF3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07A9-9947-41B1-B6BA-4C4B65ECC61A}"/>
      </w:docPartPr>
      <w:docPartBody>
        <w:p w:rsidR="00000000" w:rsidRDefault="00000000">
          <w:pPr>
            <w:pStyle w:val="C62CF89663944B8F8334906F6DF35BCD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99F2BCB07F5F42F1AB2B8A31F6710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4F750-16AF-49B8-8C2A-852298EA0929}"/>
      </w:docPartPr>
      <w:docPartBody>
        <w:p w:rsidR="00000000" w:rsidRDefault="00000000">
          <w:pPr>
            <w:pStyle w:val="99F2BCB07F5F42F1AB2B8A31F6710388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6566FB9CA20345A997F3798B458B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F46C-D80B-4B82-972C-12BDFE8C6BE8}"/>
      </w:docPartPr>
      <w:docPartBody>
        <w:p w:rsidR="00000000" w:rsidRDefault="00000000">
          <w:pPr>
            <w:pStyle w:val="6566FB9CA20345A997F3798B458BA854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2E3CDB0C853B4D3C99AB6B3D01BA4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5AB41-F7B2-4818-9625-CC62BA578E23}"/>
      </w:docPartPr>
      <w:docPartBody>
        <w:p w:rsidR="00000000" w:rsidRDefault="00000000">
          <w:pPr>
            <w:pStyle w:val="2E3CDB0C853B4D3C99AB6B3D01BA4D04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FA0AA445EE304C6683D512266565D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0246F-795D-49EB-A976-1CDB9BDA2DDE}"/>
      </w:docPartPr>
      <w:docPartBody>
        <w:p w:rsidR="00000000" w:rsidRDefault="00000000">
          <w:pPr>
            <w:pStyle w:val="FA0AA445EE304C6683D512266565DE5B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D14F26CAE44044D5B9CBCBC9002A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C5822-449B-46A9-B8CE-FDFE0641BC3D}"/>
      </w:docPartPr>
      <w:docPartBody>
        <w:p w:rsidR="00000000" w:rsidRDefault="00000000">
          <w:pPr>
            <w:pStyle w:val="D14F26CAE44044D5B9CBCBC9002A3F2F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A008CF6CCF4A4F2E80053C18FEB3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7AB22-606A-40D6-BAEF-92DFB81BF215}"/>
      </w:docPartPr>
      <w:docPartBody>
        <w:p w:rsidR="00000000" w:rsidRDefault="00000000">
          <w:pPr>
            <w:pStyle w:val="A008CF6CCF4A4F2E80053C18FEB34970"/>
          </w:pPr>
          <w:r>
            <w:t>Proseware, Inc.</w:t>
          </w:r>
        </w:p>
      </w:docPartBody>
    </w:docPart>
    <w:docPart>
      <w:docPartPr>
        <w:name w:val="CDB4ACB100E5414AA93688CED807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6B371-C556-47DD-9CEB-696F59D06752}"/>
      </w:docPartPr>
      <w:docPartBody>
        <w:p w:rsidR="00000000" w:rsidRDefault="00000000">
          <w:pPr>
            <w:pStyle w:val="CDB4ACB100E5414AA93688CED807CF50"/>
          </w:pPr>
          <w:r>
            <w:t>20xx-20xx</w:t>
          </w:r>
        </w:p>
      </w:docPartBody>
    </w:docPart>
    <w:docPart>
      <w:docPartPr>
        <w:name w:val="BB14B92F00884A9F9B0DA4746D1E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ED48-EB64-435F-8921-9A76D1B8FE22}"/>
      </w:docPartPr>
      <w:docPartBody>
        <w:p w:rsidR="00000000" w:rsidRDefault="00000000">
          <w:pPr>
            <w:pStyle w:val="BB14B92F00884A9F9B0DA4746D1E30A2"/>
          </w:pPr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2230AEA066C4A10A9C2FFEAEBA37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EBEF9-5B7F-4459-9FEF-B3130BBC2B5A}"/>
      </w:docPartPr>
      <w:docPartBody>
        <w:p w:rsidR="00000000" w:rsidRDefault="00000000">
          <w:pPr>
            <w:pStyle w:val="52230AEA066C4A10A9C2FFEAEBA37F5D"/>
          </w:pPr>
          <w:r w:rsidRPr="00162614">
            <w:t>EDUCATION</w:t>
          </w:r>
        </w:p>
      </w:docPartBody>
    </w:docPart>
    <w:docPart>
      <w:docPartPr>
        <w:name w:val="0AD1612EB8AE49C4AA4EACB180CE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C453F-EAC1-4D09-A491-8E7B3D1F2526}"/>
      </w:docPartPr>
      <w:docPartBody>
        <w:p w:rsidR="00000000" w:rsidRDefault="00000000">
          <w:pPr>
            <w:pStyle w:val="0AD1612EB8AE49C4AA4EACB180CE15DD"/>
          </w:pPr>
          <w:r w:rsidRPr="45A88B00">
            <w:rPr>
              <w:bCs/>
            </w:rPr>
            <w:t>Relecloud</w:t>
          </w:r>
        </w:p>
      </w:docPartBody>
    </w:docPart>
    <w:docPart>
      <w:docPartPr>
        <w:name w:val="FDBD208663384358905B2C96990BC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A3E0-D7CD-449C-9875-743B30D0BA05}"/>
      </w:docPartPr>
      <w:docPartBody>
        <w:p w:rsidR="00000000" w:rsidRDefault="00000000">
          <w:pPr>
            <w:pStyle w:val="FDBD208663384358905B2C96990BCEE6"/>
          </w:pPr>
          <w:r>
            <w:t>20xx-20xx</w:t>
          </w:r>
        </w:p>
      </w:docPartBody>
    </w:docPart>
    <w:docPart>
      <w:docPartPr>
        <w:name w:val="FBCCADF0F9E2422B9769A7E411618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2714B-2159-4C7B-A115-1FA77BD7B5C0}"/>
      </w:docPartPr>
      <w:docPartBody>
        <w:p w:rsidR="00000000" w:rsidRDefault="00000000">
          <w:pPr>
            <w:pStyle w:val="FBCCADF0F9E2422B9769A7E411618D5A"/>
          </w:pPr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3CC79EBCCE9B4A84AD7F4B878E68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6B00C-E6E3-43DE-BC4A-CFB2EB87335E}"/>
      </w:docPartPr>
      <w:docPartBody>
        <w:p w:rsidR="00000000" w:rsidRDefault="00000000">
          <w:pPr>
            <w:pStyle w:val="3CC79EBCCE9B4A84AD7F4B878E68E745"/>
          </w:pPr>
          <w:r>
            <w:t>Graphic Design Institute</w:t>
          </w:r>
        </w:p>
      </w:docPartBody>
    </w:docPart>
    <w:docPart>
      <w:docPartPr>
        <w:name w:val="188410723DF9475E9940795497A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24C2-ACA1-4A01-B9BE-09609CDEC540}"/>
      </w:docPartPr>
      <w:docPartBody>
        <w:p w:rsidR="00000000" w:rsidRDefault="00000000">
          <w:pPr>
            <w:pStyle w:val="188410723DF9475E9940795497ADBBBE"/>
          </w:pPr>
          <w:r>
            <w:t>20xx-20xx</w:t>
          </w:r>
        </w:p>
      </w:docPartBody>
    </w:docPart>
    <w:docPart>
      <w:docPartPr>
        <w:name w:val="62745AB89FB647EF992A025DD6A1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F011-6821-4E21-8790-A47D6B672658}"/>
      </w:docPartPr>
      <w:docPartBody>
        <w:p w:rsidR="00000000" w:rsidRDefault="00000000">
          <w:pPr>
            <w:pStyle w:val="62745AB89FB647EF992A025DD6A1970C"/>
          </w:pPr>
          <w:r>
            <w:t>Master of Fine Arts, Graphic Design</w:t>
          </w:r>
        </w:p>
      </w:docPartBody>
    </w:docPart>
    <w:docPart>
      <w:docPartPr>
        <w:name w:val="7F57AA91C8B64105B433EF8B81E40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14C4A-88DF-4D4C-8950-0F958B57FAE4}"/>
      </w:docPartPr>
      <w:docPartBody>
        <w:p w:rsidR="00000000" w:rsidRDefault="00000000">
          <w:pPr>
            <w:pStyle w:val="7F57AA91C8B64105B433EF8B81E40128"/>
          </w:pPr>
          <w:r>
            <w:t>Jasper University</w:t>
          </w:r>
        </w:p>
      </w:docPartBody>
    </w:docPart>
    <w:docPart>
      <w:docPartPr>
        <w:name w:val="4A6D9C085D2844908C3CDB50CFCB0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31B6-99D0-4F1E-9EC8-5E35A3A9D291}"/>
      </w:docPartPr>
      <w:docPartBody>
        <w:p w:rsidR="00000000" w:rsidRDefault="00000000">
          <w:pPr>
            <w:pStyle w:val="4A6D9C085D2844908C3CDB50CFCB0C52"/>
          </w:pPr>
          <w:r>
            <w:t>20xx-20xx</w:t>
          </w:r>
        </w:p>
      </w:docPartBody>
    </w:docPart>
    <w:docPart>
      <w:docPartPr>
        <w:name w:val="5EEA1DFF92DA48BC841BD6303252A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1211E-9A06-41DE-9647-2B40D2E0DD95}"/>
      </w:docPartPr>
      <w:docPartBody>
        <w:p w:rsidR="00000000" w:rsidRDefault="00000000">
          <w:pPr>
            <w:pStyle w:val="5EEA1DFF92DA48BC841BD6303252A40F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7C"/>
    <w:rsid w:val="00511DA9"/>
    <w:rsid w:val="00F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65C9A1F9AB4DFBB50DB573DA11FC79">
    <w:name w:val="C365C9A1F9AB4DFBB50DB573DA11FC79"/>
  </w:style>
  <w:style w:type="paragraph" w:customStyle="1" w:styleId="C47A879D781F45AEAC084A63376213EF">
    <w:name w:val="C47A879D781F45AEAC084A63376213EF"/>
  </w:style>
  <w:style w:type="paragraph" w:customStyle="1" w:styleId="EDCB51D37836453D926553DC0C596877">
    <w:name w:val="EDCB51D37836453D926553DC0C596877"/>
  </w:style>
  <w:style w:type="paragraph" w:customStyle="1" w:styleId="5BA3D9FB882342599531CF01800FDA24">
    <w:name w:val="5BA3D9FB882342599531CF01800FDA24"/>
  </w:style>
  <w:style w:type="paragraph" w:customStyle="1" w:styleId="DB788B2AC11B4761B929E8F21B76A1BA">
    <w:name w:val="DB788B2AC11B4761B929E8F21B76A1BA"/>
  </w:style>
  <w:style w:type="paragraph" w:customStyle="1" w:styleId="04D4D5C718084C1AA2A557FA86EE9521">
    <w:name w:val="04D4D5C718084C1AA2A557FA86EE9521"/>
  </w:style>
  <w:style w:type="paragraph" w:customStyle="1" w:styleId="A87933D1EC35428CA0EC85CB3DC77712">
    <w:name w:val="A87933D1EC35428CA0EC85CB3DC77712"/>
  </w:style>
  <w:style w:type="paragraph" w:customStyle="1" w:styleId="324EDEFD8E95423B9C76D22DA4C53C84">
    <w:name w:val="324EDEFD8E95423B9C76D22DA4C53C84"/>
  </w:style>
  <w:style w:type="paragraph" w:customStyle="1" w:styleId="CD25D583D46340879592C383B23E28BC">
    <w:name w:val="CD25D583D46340879592C383B23E28BC"/>
  </w:style>
  <w:style w:type="paragraph" w:customStyle="1" w:styleId="D63547B481724246B4911FF8C9D8FF5B">
    <w:name w:val="D63547B481724246B4911FF8C9D8FF5B"/>
  </w:style>
  <w:style w:type="paragraph" w:customStyle="1" w:styleId="D50D661883034CA1B3CDD009931CA6EB">
    <w:name w:val="D50D661883034CA1B3CDD009931CA6EB"/>
  </w:style>
  <w:style w:type="paragraph" w:customStyle="1" w:styleId="49A94EB96CF44FEB9546A15F5D093821">
    <w:name w:val="49A94EB96CF44FEB9546A15F5D093821"/>
  </w:style>
  <w:style w:type="paragraph" w:customStyle="1" w:styleId="D372552997E348ED9B69E4342BDD8E4C">
    <w:name w:val="D372552997E348ED9B69E4342BDD8E4C"/>
  </w:style>
  <w:style w:type="paragraph" w:customStyle="1" w:styleId="EEAE6225D0534B2ABE11B32A01E01194">
    <w:name w:val="EEAE6225D0534B2ABE11B32A01E01194"/>
  </w:style>
  <w:style w:type="paragraph" w:customStyle="1" w:styleId="76E2505DAA234D3BBE51CC017441332C">
    <w:name w:val="76E2505DAA234D3BBE51CC017441332C"/>
  </w:style>
  <w:style w:type="paragraph" w:customStyle="1" w:styleId="B602D94DE08F40489FE91E53B16BA8D7">
    <w:name w:val="B602D94DE08F40489FE91E53B16BA8D7"/>
  </w:style>
  <w:style w:type="paragraph" w:customStyle="1" w:styleId="D1CA0486CA5444CD9D7DB60CC74C1B43">
    <w:name w:val="D1CA0486CA5444CD9D7DB60CC74C1B43"/>
  </w:style>
  <w:style w:type="paragraph" w:customStyle="1" w:styleId="C32CB9761C05475EB188C3F1E9EC097C">
    <w:name w:val="C32CB9761C05475EB188C3F1E9EC097C"/>
  </w:style>
  <w:style w:type="paragraph" w:customStyle="1" w:styleId="C62CF89663944B8F8334906F6DF35BCD">
    <w:name w:val="C62CF89663944B8F8334906F6DF35BCD"/>
  </w:style>
  <w:style w:type="paragraph" w:customStyle="1" w:styleId="99F2BCB07F5F42F1AB2B8A31F6710388">
    <w:name w:val="99F2BCB07F5F42F1AB2B8A31F6710388"/>
  </w:style>
  <w:style w:type="paragraph" w:customStyle="1" w:styleId="6566FB9CA20345A997F3798B458BA854">
    <w:name w:val="6566FB9CA20345A997F3798B458BA854"/>
  </w:style>
  <w:style w:type="paragraph" w:customStyle="1" w:styleId="2E3CDB0C853B4D3C99AB6B3D01BA4D04">
    <w:name w:val="2E3CDB0C853B4D3C99AB6B3D01BA4D04"/>
  </w:style>
  <w:style w:type="paragraph" w:customStyle="1" w:styleId="FA0AA445EE304C6683D512266565DE5B">
    <w:name w:val="FA0AA445EE304C6683D512266565DE5B"/>
  </w:style>
  <w:style w:type="paragraph" w:customStyle="1" w:styleId="D14F26CAE44044D5B9CBCBC9002A3F2F">
    <w:name w:val="D14F26CAE44044D5B9CBCBC9002A3F2F"/>
  </w:style>
  <w:style w:type="paragraph" w:customStyle="1" w:styleId="A008CF6CCF4A4F2E80053C18FEB34970">
    <w:name w:val="A008CF6CCF4A4F2E80053C18FEB34970"/>
  </w:style>
  <w:style w:type="paragraph" w:customStyle="1" w:styleId="CDB4ACB100E5414AA93688CED807CF50">
    <w:name w:val="CDB4ACB100E5414AA93688CED807CF50"/>
  </w:style>
  <w:style w:type="paragraph" w:customStyle="1" w:styleId="BB14B92F00884A9F9B0DA4746D1E30A2">
    <w:name w:val="BB14B92F00884A9F9B0DA4746D1E30A2"/>
  </w:style>
  <w:style w:type="paragraph" w:customStyle="1" w:styleId="52230AEA066C4A10A9C2FFEAEBA37F5D">
    <w:name w:val="52230AEA066C4A10A9C2FFEAEBA37F5D"/>
  </w:style>
  <w:style w:type="paragraph" w:customStyle="1" w:styleId="0AD1612EB8AE49C4AA4EACB180CE15DD">
    <w:name w:val="0AD1612EB8AE49C4AA4EACB180CE15DD"/>
  </w:style>
  <w:style w:type="paragraph" w:customStyle="1" w:styleId="FDBD208663384358905B2C96990BCEE6">
    <w:name w:val="FDBD208663384358905B2C96990BCEE6"/>
  </w:style>
  <w:style w:type="paragraph" w:customStyle="1" w:styleId="FBCCADF0F9E2422B9769A7E411618D5A">
    <w:name w:val="FBCCADF0F9E2422B9769A7E411618D5A"/>
  </w:style>
  <w:style w:type="paragraph" w:customStyle="1" w:styleId="3CC79EBCCE9B4A84AD7F4B878E68E745">
    <w:name w:val="3CC79EBCCE9B4A84AD7F4B878E68E745"/>
  </w:style>
  <w:style w:type="paragraph" w:customStyle="1" w:styleId="188410723DF9475E9940795497ADBBBE">
    <w:name w:val="188410723DF9475E9940795497ADBBBE"/>
  </w:style>
  <w:style w:type="paragraph" w:customStyle="1" w:styleId="62745AB89FB647EF992A025DD6A1970C">
    <w:name w:val="62745AB89FB647EF992A025DD6A1970C"/>
  </w:style>
  <w:style w:type="paragraph" w:customStyle="1" w:styleId="7F57AA91C8B64105B433EF8B81E40128">
    <w:name w:val="7F57AA91C8B64105B433EF8B81E40128"/>
  </w:style>
  <w:style w:type="paragraph" w:customStyle="1" w:styleId="4A6D9C085D2844908C3CDB50CFCB0C52">
    <w:name w:val="4A6D9C085D2844908C3CDB50CFCB0C52"/>
  </w:style>
  <w:style w:type="paragraph" w:customStyle="1" w:styleId="5EEA1DFF92DA48BC841BD6303252A40F">
    <w:name w:val="5EEA1DFF92DA48BC841BD6303252A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Roy</dc:creator>
  <cp:keywords/>
  <dc:description/>
  <cp:lastModifiedBy>SABYASACHI ROY</cp:lastModifiedBy>
  <cp:revision>1</cp:revision>
  <dcterms:created xsi:type="dcterms:W3CDTF">2025-06-17T07:34:00Z</dcterms:created>
  <dcterms:modified xsi:type="dcterms:W3CDTF">2025-06-17T07:37:00Z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